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09924574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886978" w:rsidRDefault="00886978"/>
        <w:p w:rsidR="00886978" w:rsidRDefault="007168BF">
          <w:pPr>
            <w:suppressAutoHyphens w:val="0"/>
            <w:autoSpaceDN/>
            <w:spacing w:before="160" w:after="320" w:line="360" w:lineRule="auto"/>
            <w:textAlignment w:val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028700"/>
                    <wp:effectExtent l="0" t="0" r="0" b="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72C6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6978" w:rsidRDefault="00344648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0072C6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72C6" w:themeColor="accent1"/>
                                        <w:sz w:val="28"/>
                                        <w:szCs w:val="28"/>
                                      </w:rPr>
                                      <w:t xml:space="preserve">oopd </w:t>
                                    </w:r>
                                    <w:r w:rsidR="007168BF">
                                      <w:rPr>
                                        <w:caps/>
                                        <w:color w:val="0072C6" w:themeColor="accent1"/>
                                        <w:sz w:val="28"/>
                                        <w:szCs w:val="28"/>
                                      </w:rPr>
                                      <w:t>eindopdracht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9E49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147903828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caps/>
                                        <w:color w:val="009E49" w:themeColor="accent5"/>
                                        <w:sz w:val="24"/>
                                        <w:szCs w:val="24"/>
                                      </w:rPr>
                                      <w:alias w:val="Auteur"/>
                                      <w:tag w:val=""/>
                                      <w:id w:val="-954487662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886978" w:rsidRDefault="007168BF">
                                        <w:pPr>
                                          <w:pStyle w:val="Geenafstand"/>
                                          <w:spacing w:before="40" w:after="40"/>
                                          <w:rPr>
                                            <w:caps/>
                                            <w:color w:val="009E49" w:themeColor="accent5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caps/>
                                            <w:color w:val="009E49" w:themeColor="accent5"/>
                                            <w:sz w:val="24"/>
                                            <w:szCs w:val="24"/>
                                          </w:rPr>
                                          <w:t>Dylan Zweers &amp; kevin selders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6" type="#_x0000_t202" style="position:absolute;margin-left:0;margin-top:0;width:453pt;height:81pt;z-index:25167872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0072C6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6978" w:rsidRDefault="00344648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0072C6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72C6" w:themeColor="accent1"/>
                                  <w:sz w:val="28"/>
                                  <w:szCs w:val="28"/>
                                </w:rPr>
                                <w:t xml:space="preserve">oopd </w:t>
                              </w:r>
                              <w:r w:rsidR="007168BF">
                                <w:rPr>
                                  <w:caps/>
                                  <w:color w:val="0072C6" w:themeColor="accent1"/>
                                  <w:sz w:val="28"/>
                                  <w:szCs w:val="28"/>
                                </w:rPr>
                                <w:t>eindopdracht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9E49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147903828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sdt>
                              <w:sdtPr>
                                <w:rPr>
                                  <w:caps/>
                                  <w:color w:val="009E49" w:themeColor="accent5"/>
                                  <w:sz w:val="24"/>
                                  <w:szCs w:val="24"/>
                                </w:rPr>
                                <w:alias w:val="Auteur"/>
                                <w:tag w:val=""/>
                                <w:id w:val="-95448766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86978" w:rsidRDefault="007168BF">
                                  <w:pPr>
                                    <w:pStyle w:val="Geenafstand"/>
                                    <w:spacing w:before="40" w:after="40"/>
                                    <w:rPr>
                                      <w:caps/>
                                      <w:color w:val="009E49" w:themeColor="accent5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aps/>
                                      <w:color w:val="009E49" w:themeColor="accent5"/>
                                      <w:sz w:val="24"/>
                                      <w:szCs w:val="24"/>
                                    </w:rPr>
                                    <w:t>Dylan Zweers &amp; kevin selders</w:t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8697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6672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86978" w:rsidRDefault="00CE53A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4464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Schaakspel </w:t>
                                      </w:r>
                                      <w:proofErr w:type="spellStart"/>
                                      <w:r w:rsidR="0034464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oopg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7" style="position:absolute;margin-left:0;margin-top:0;width:540pt;height:556.55pt;z-index:-25163980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1d3f [2994]" stroked="f">
                      <v:fill color2="#070b18 [2018]" rotate="t" colors="0 #4b4d57;.5 #272a39;1 #050b20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86978" w:rsidRDefault="00CE53A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4464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Schaakspel </w:t>
                                </w:r>
                                <w:proofErr w:type="spellStart"/>
                                <w:r w:rsidR="0034464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oopg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8869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6978" w:rsidRDefault="007168BF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han</w:t>
                                </w:r>
                                <w:r w:rsidR="0088697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8697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nijmgen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8" o:spid="_x0000_s1030" type="#_x0000_t202" style="position:absolute;margin-left:0;margin-top:0;width:453pt;height:11.5pt;z-index:25167974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w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SUaTMbGLk21Rb+d6WfGW35doyk3zId75jAk6CMGP9zh&#10;I5VB8c0gUbIy7vff9BEP7sJKSYuhK6n/tWZOUKK+a7D6rJhOIz9COkFwSSjys5PJKY7LUa/XzaVB&#10;QwpsF8uTGNFBjaJ0pnnCaljEB2FimuPZki5H8TL0WwCrhYvFIoEwkpaFG/1geXQd+xPZ9tg9MWcH&#10;SgaQ+daMk8lme8zssYk6drEO4GeibSxxX9Ch9BjnRPxh9cR98f6cUG8Lcv4K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D9ykw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86978" w:rsidRDefault="007168BF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han</w:t>
                          </w:r>
                          <w:r w:rsidR="0088697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8697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nijmgen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8869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0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86978" w:rsidRDefault="0034464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7769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CHhSYunAIAAJAFAAAOAAAAAAAAAAAAAAAAAC4CAABkcnMvZTJvRG9j&#10;LnhtbFBLAQItABQABgAIAAAAIQBgIiS/2QAAAAQBAAAPAAAAAAAAAAAAAAAAAPYEAABkcnMvZG93&#10;bnJldi54bWxQSwUGAAAAAAQABADzAAAA/AUAAAAA&#10;" fillcolor="#0072c6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0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86978" w:rsidRDefault="00344648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86978">
            <w:rPr>
              <w:caps/>
            </w:rPr>
            <w:br w:type="page"/>
          </w:r>
        </w:p>
      </w:sdtContent>
    </w:sdt>
    <w:p w:rsidR="00E32135" w:rsidRDefault="00E32135" w:rsidP="00E32135">
      <w:pPr>
        <w:pStyle w:val="Kop1"/>
      </w:pPr>
      <w:bookmarkStart w:id="0" w:name="_Toc5182792"/>
      <w:r>
        <w:lastRenderedPageBreak/>
        <w:t>inleiding</w:t>
      </w:r>
      <w:bookmarkEnd w:id="0"/>
    </w:p>
    <w:p w:rsidR="00E32135" w:rsidRDefault="00F16863">
      <w:pPr>
        <w:suppressAutoHyphens w:val="0"/>
        <w:autoSpaceDN/>
        <w:spacing w:before="160" w:after="320" w:line="360" w:lineRule="auto"/>
        <w:textAlignment w:val="auto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  <w:lang w:eastAsia="ja-JP"/>
        </w:rPr>
      </w:pPr>
      <w:r>
        <w:t>In dit document gaan we het hebben over het ontwerp van ons schaakspel</w:t>
      </w:r>
      <w:r w:rsidR="00E60B65">
        <w:t xml:space="preserve">. </w:t>
      </w:r>
      <w:r w:rsidR="007420FB">
        <w:t xml:space="preserve">Het doel van ons spel is om een schaakbord te simuleren met makkelijke regels. Je kan bijvoorbeeld niet zomaar valsspelen </w:t>
      </w:r>
      <w:r w:rsidR="009D31C8">
        <w:t xml:space="preserve">je moet de stukken op de goede plekken zetten. Ook willen we </w:t>
      </w:r>
      <w:proofErr w:type="spellStart"/>
      <w:r w:rsidR="009D31C8">
        <w:t>mogenlijk</w:t>
      </w:r>
      <w:proofErr w:type="spellEnd"/>
      <w:r w:rsidR="009D31C8">
        <w:t xml:space="preserve"> schaak klokken toepassen. Ons leerdoel tijdens dit project</w:t>
      </w:r>
      <w:r w:rsidR="002F1F4D">
        <w:t xml:space="preserve"> was om meer te leren over de game engine en </w:t>
      </w:r>
      <w:r w:rsidR="00B8658D" w:rsidRPr="00B8658D">
        <w:t xml:space="preserve">object </w:t>
      </w:r>
      <w:proofErr w:type="spellStart"/>
      <w:r w:rsidR="00B8658D" w:rsidRPr="00B8658D">
        <w:t>oriented</w:t>
      </w:r>
      <w:proofErr w:type="spellEnd"/>
      <w:r w:rsidR="00B8658D" w:rsidRPr="00B8658D">
        <w:t xml:space="preserve"> </w:t>
      </w:r>
      <w:proofErr w:type="spellStart"/>
      <w:r w:rsidR="00B8658D" w:rsidRPr="00B8658D">
        <w:t>programming</w:t>
      </w:r>
      <w:proofErr w:type="spellEnd"/>
      <w:r w:rsidR="00B8658D">
        <w:t>.</w:t>
      </w:r>
      <w:r w:rsidR="00E32135">
        <w:br w:type="page"/>
      </w:r>
    </w:p>
    <w:sdt>
      <w:sdtPr>
        <w:rPr>
          <w:rFonts w:ascii="Calibri" w:eastAsia="Calibri" w:hAnsi="Calibri" w:cs="Arial"/>
          <w:caps w:val="0"/>
          <w:color w:val="auto"/>
          <w:spacing w:val="0"/>
          <w:sz w:val="22"/>
          <w:szCs w:val="22"/>
        </w:rPr>
        <w:id w:val="15704600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2135" w:rsidRDefault="00E32135">
          <w:pPr>
            <w:pStyle w:val="Kopvaninhoudsopgave"/>
          </w:pPr>
          <w:r>
            <w:t>Inhoudsopgave</w:t>
          </w:r>
        </w:p>
        <w:p w:rsidR="004772DA" w:rsidRDefault="00E32135">
          <w:pPr>
            <w:pStyle w:val="Inhopg1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2792" w:history="1">
            <w:r w:rsidR="004772DA" w:rsidRPr="00CB1245">
              <w:rPr>
                <w:rStyle w:val="Hyperlink"/>
                <w:noProof/>
              </w:rPr>
              <w:t>inleiding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_Toc5182792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1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CE53A7">
          <w:pPr>
            <w:pStyle w:val="Inhopg1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793" w:history="1">
            <w:r w:rsidR="004772DA" w:rsidRPr="00CB1245">
              <w:rPr>
                <w:rStyle w:val="Hyperlink"/>
                <w:noProof/>
              </w:rPr>
              <w:t>SCHERMDESIGN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_Toc5182793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3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CE53A7">
          <w:pPr>
            <w:pStyle w:val="Inhopg2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794" w:history="1">
            <w:r w:rsidR="004772DA" w:rsidRPr="00CB1245">
              <w:rPr>
                <w:rStyle w:val="Hyperlink"/>
                <w:noProof/>
              </w:rPr>
              <w:t>Schermdesign start spel.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_Toc5182794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3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CE53A7">
          <w:pPr>
            <w:pStyle w:val="Inhopg2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795" w:history="1">
            <w:r w:rsidR="004772DA" w:rsidRPr="00CB1245">
              <w:rPr>
                <w:rStyle w:val="Hyperlink"/>
                <w:noProof/>
              </w:rPr>
              <w:t>Schermdesign na drukken spatiebalk.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_Toc5182795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4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CE53A7">
          <w:pPr>
            <w:pStyle w:val="Inhopg2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796" w:history="1">
            <w:r w:rsidR="004772DA" w:rsidRPr="00CB1245">
              <w:rPr>
                <w:rStyle w:val="Hyperlink"/>
                <w:noProof/>
              </w:rPr>
              <w:t>Schermdesign selecteren van schaakstuk.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_Toc5182796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5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CE53A7">
          <w:pPr>
            <w:pStyle w:val="Inhopg1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797" w:history="1">
            <w:r w:rsidR="004772DA" w:rsidRPr="00CB1245">
              <w:rPr>
                <w:rStyle w:val="Hyperlink"/>
                <w:noProof/>
              </w:rPr>
              <w:t>FUNCTIONEEL ONTWERP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_Toc5182797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6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CE53A7">
          <w:pPr>
            <w:pStyle w:val="Inhopg2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798" w:history="1">
            <w:r w:rsidR="004772DA" w:rsidRPr="00CB1245">
              <w:rPr>
                <w:rStyle w:val="Hyperlink"/>
                <w:noProof/>
              </w:rPr>
              <w:t>Functioneel Ontwerp : Alle schaakstukken &amp; schaakbord.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_Toc5182798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6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CE53A7">
          <w:pPr>
            <w:pStyle w:val="Inhopg2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799" w:history="1">
            <w:r w:rsidR="004772DA" w:rsidRPr="00CB1245">
              <w:rPr>
                <w:rStyle w:val="Hyperlink"/>
                <w:noProof/>
              </w:rPr>
              <w:t>Functioneel Ontwerp: (COULD) Klokken.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_Toc5182799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7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CE53A7">
          <w:pPr>
            <w:pStyle w:val="Inhopg2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800" w:history="1">
            <w:r w:rsidR="004772DA" w:rsidRPr="00CB1245">
              <w:rPr>
                <w:rStyle w:val="Hyperlink"/>
                <w:noProof/>
              </w:rPr>
              <w:t>Functioneel Ontwerp: Pion.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_Toc5182800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8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CE53A7">
          <w:pPr>
            <w:pStyle w:val="Inhopg2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801" w:history="1">
            <w:r w:rsidR="004772DA" w:rsidRPr="00CB1245">
              <w:rPr>
                <w:rStyle w:val="Hyperlink"/>
                <w:noProof/>
              </w:rPr>
              <w:t>Functioneel Ontwerp: Paard.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_Toc5182801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8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CE53A7">
          <w:pPr>
            <w:pStyle w:val="Inhopg2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802" w:history="1">
            <w:r w:rsidR="004772DA" w:rsidRPr="00CB1245">
              <w:rPr>
                <w:rStyle w:val="Hyperlink"/>
                <w:noProof/>
              </w:rPr>
              <w:t>Functioneel Ontwerp: Toren.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_Toc5182802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9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CE53A7">
          <w:pPr>
            <w:pStyle w:val="Inhopg2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803" w:history="1">
            <w:r w:rsidR="004772DA" w:rsidRPr="00CB1245">
              <w:rPr>
                <w:rStyle w:val="Hyperlink"/>
                <w:noProof/>
              </w:rPr>
              <w:t>Functioneel Ontwerp: Loper.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_Toc5182803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9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CE53A7">
          <w:pPr>
            <w:pStyle w:val="Inhopg2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804" w:history="1">
            <w:r w:rsidR="004772DA" w:rsidRPr="00CB1245">
              <w:rPr>
                <w:rStyle w:val="Hyperlink"/>
                <w:noProof/>
              </w:rPr>
              <w:t>Functioneel Ontwerp: Koningin.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_Toc5182804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10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CE53A7">
          <w:pPr>
            <w:pStyle w:val="Inhopg2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805" w:history="1">
            <w:r w:rsidR="004772DA" w:rsidRPr="00CB1245">
              <w:rPr>
                <w:rStyle w:val="Hyperlink"/>
                <w:noProof/>
              </w:rPr>
              <w:t>Functioneel Ontwerp: Koning.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_Toc5182805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10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4772DA" w:rsidRDefault="00CE53A7">
          <w:pPr>
            <w:pStyle w:val="Inhopg1"/>
            <w:tabs>
              <w:tab w:val="right" w:leader="dot" w:pos="9881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5182806" w:history="1">
            <w:r w:rsidR="004772DA" w:rsidRPr="00CB1245">
              <w:rPr>
                <w:rStyle w:val="Hyperlink"/>
                <w:noProof/>
              </w:rPr>
              <w:t>CONCLUSIE</w:t>
            </w:r>
            <w:r w:rsidR="004772DA">
              <w:rPr>
                <w:noProof/>
                <w:webHidden/>
              </w:rPr>
              <w:tab/>
            </w:r>
            <w:r w:rsidR="004772DA">
              <w:rPr>
                <w:noProof/>
                <w:webHidden/>
              </w:rPr>
              <w:fldChar w:fldCharType="begin"/>
            </w:r>
            <w:r w:rsidR="004772DA">
              <w:rPr>
                <w:noProof/>
                <w:webHidden/>
              </w:rPr>
              <w:instrText xml:space="preserve"> PAGEREF _Toc5182806 \h </w:instrText>
            </w:r>
            <w:r w:rsidR="004772DA">
              <w:rPr>
                <w:noProof/>
                <w:webHidden/>
              </w:rPr>
            </w:r>
            <w:r w:rsidR="004772DA">
              <w:rPr>
                <w:noProof/>
                <w:webHidden/>
              </w:rPr>
              <w:fldChar w:fldCharType="separate"/>
            </w:r>
            <w:r w:rsidR="004772DA">
              <w:rPr>
                <w:noProof/>
                <w:webHidden/>
              </w:rPr>
              <w:t>11</w:t>
            </w:r>
            <w:r w:rsidR="004772DA">
              <w:rPr>
                <w:noProof/>
                <w:webHidden/>
              </w:rPr>
              <w:fldChar w:fldCharType="end"/>
            </w:r>
          </w:hyperlink>
        </w:p>
        <w:p w:rsidR="00E32135" w:rsidRDefault="00E32135">
          <w:r>
            <w:rPr>
              <w:b/>
              <w:bCs/>
            </w:rPr>
            <w:fldChar w:fldCharType="end"/>
          </w:r>
        </w:p>
      </w:sdtContent>
    </w:sdt>
    <w:p w:rsidR="00E32135" w:rsidRDefault="00E32135" w:rsidP="00E32135">
      <w:pPr>
        <w:pStyle w:val="Kop1"/>
      </w:pPr>
    </w:p>
    <w:p w:rsidR="00E32135" w:rsidRDefault="00E32135">
      <w:pPr>
        <w:suppressAutoHyphens w:val="0"/>
        <w:autoSpaceDN/>
        <w:spacing w:before="160" w:after="320" w:line="360" w:lineRule="auto"/>
        <w:textAlignment w:val="auto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  <w:lang w:eastAsia="ja-JP"/>
        </w:rPr>
      </w:pPr>
      <w:r>
        <w:br w:type="page"/>
      </w:r>
    </w:p>
    <w:p w:rsidR="009E2454" w:rsidRDefault="00A95AB8" w:rsidP="009E2454">
      <w:pPr>
        <w:pStyle w:val="Kop1"/>
      </w:pPr>
      <w:bookmarkStart w:id="1" w:name="_Toc5182793"/>
      <w:r>
        <w:lastRenderedPageBreak/>
        <w:t>SCHERMD</w:t>
      </w:r>
      <w:r w:rsidR="004772DA">
        <w:t>ESIGN</w:t>
      </w:r>
      <w:bookmarkEnd w:id="1"/>
    </w:p>
    <w:p w:rsidR="009E2454" w:rsidRDefault="009E2454" w:rsidP="009E2454">
      <w:pPr>
        <w:pStyle w:val="Kop1"/>
      </w:pPr>
    </w:p>
    <w:p w:rsidR="00886978" w:rsidRDefault="00886978" w:rsidP="00886978">
      <w:pPr>
        <w:pStyle w:val="Kop2"/>
      </w:pPr>
      <w:bookmarkStart w:id="2" w:name="_Toc5182794"/>
      <w:r>
        <w:t>Schermdesign start spel.</w:t>
      </w:r>
      <w:bookmarkEnd w:id="2"/>
    </w:p>
    <w:p w:rsidR="00886978" w:rsidRDefault="00886978" w:rsidP="009E2454"/>
    <w:p w:rsidR="00886978" w:rsidRDefault="00886978" w:rsidP="009E2454"/>
    <w:p w:rsidR="00886978" w:rsidRDefault="00886978" w:rsidP="009E2454">
      <w:r>
        <w:rPr>
          <w:noProof/>
        </w:rPr>
        <w:drawing>
          <wp:inline distT="0" distB="0" distL="0" distR="0" wp14:anchorId="1B4856E4" wp14:editId="413A26DE">
            <wp:extent cx="5731514" cy="5742303"/>
            <wp:effectExtent l="0" t="0" r="2536" b="0"/>
            <wp:docPr id="1" name="Afbeelding 20" descr="https://i.gyazo.com/2f4ccd08bb886caaa94ef8fdb30104c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7423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86978" w:rsidRDefault="00886978" w:rsidP="00886978">
      <w:pPr>
        <w:pStyle w:val="Kop2"/>
        <w:pageBreakBefore/>
      </w:pPr>
      <w:bookmarkStart w:id="3" w:name="_Toc5182795"/>
      <w:r>
        <w:lastRenderedPageBreak/>
        <w:t>Schermdesign na drukken spatiebalk.</w:t>
      </w:r>
      <w:bookmarkEnd w:id="3"/>
    </w:p>
    <w:p w:rsidR="00886978" w:rsidRDefault="00886978" w:rsidP="00E32135"/>
    <w:p w:rsidR="00886978" w:rsidRDefault="00886978" w:rsidP="00E32135">
      <w:r>
        <w:t xml:space="preserve"> </w:t>
      </w:r>
    </w:p>
    <w:p w:rsidR="00886978" w:rsidRDefault="00886978" w:rsidP="00E32135">
      <w:r>
        <w:rPr>
          <w:noProof/>
        </w:rPr>
        <w:drawing>
          <wp:inline distT="0" distB="0" distL="0" distR="0" wp14:anchorId="6EF1FBC5" wp14:editId="5454AEB3">
            <wp:extent cx="5731514" cy="5709285"/>
            <wp:effectExtent l="0" t="0" r="2536" b="5715"/>
            <wp:docPr id="2" name="Afbeelding 22" descr="https://i.gyazo.com/1d8898b1212d22111d19180277b576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7092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86978" w:rsidRDefault="00886978" w:rsidP="00886978">
      <w:pPr>
        <w:pageBreakBefore/>
      </w:pPr>
    </w:p>
    <w:p w:rsidR="00886978" w:rsidRDefault="00886978" w:rsidP="00886978">
      <w:pPr>
        <w:pStyle w:val="Kop2"/>
      </w:pPr>
      <w:bookmarkStart w:id="4" w:name="_Toc5182796"/>
      <w:r>
        <w:t>Schermdesign selecteren van schaakstuk.</w:t>
      </w:r>
      <w:bookmarkEnd w:id="4"/>
    </w:p>
    <w:p w:rsidR="00886978" w:rsidRDefault="00886978" w:rsidP="00886978"/>
    <w:p w:rsidR="00886978" w:rsidRDefault="00886978" w:rsidP="00886978"/>
    <w:p w:rsidR="00886978" w:rsidRDefault="00886978" w:rsidP="00886978">
      <w:r>
        <w:rPr>
          <w:noProof/>
        </w:rPr>
        <w:drawing>
          <wp:inline distT="0" distB="0" distL="0" distR="0" wp14:anchorId="4FBEE5DD" wp14:editId="69852B25">
            <wp:extent cx="5731514" cy="5736588"/>
            <wp:effectExtent l="0" t="0" r="2536" b="0"/>
            <wp:docPr id="3" name="Afbeelding 23" descr="https://i.gyazo.com/6bcdb335b780dd5f4fc9c7b704b1f1f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57365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86978" w:rsidRDefault="009E2454" w:rsidP="009E2454">
      <w:pPr>
        <w:pStyle w:val="Kop1"/>
      </w:pPr>
      <w:bookmarkStart w:id="5" w:name="_Toc5182797"/>
      <w:r>
        <w:lastRenderedPageBreak/>
        <w:t>FUNCTIONEEL ONTWERP</w:t>
      </w:r>
      <w:bookmarkEnd w:id="5"/>
    </w:p>
    <w:p w:rsidR="00AF22B6" w:rsidRDefault="00AF22B6" w:rsidP="009E2454">
      <w:pPr>
        <w:pStyle w:val="Kop1"/>
      </w:pPr>
    </w:p>
    <w:p w:rsidR="00AF22B6" w:rsidRPr="00AB7733" w:rsidRDefault="00AF22B6" w:rsidP="00AF22B6">
      <w:pPr>
        <w:rPr>
          <w:rFonts w:cs="Calibri"/>
        </w:rPr>
      </w:pPr>
      <w:r w:rsidRPr="00AB7733">
        <w:rPr>
          <w:rFonts w:cs="Calibri"/>
        </w:rPr>
        <w:t xml:space="preserve">In dit document worden de functionele eigenschappen van het te realiseren product beschreven. Deze staan geordend in een tabel met als koppen: </w:t>
      </w:r>
    </w:p>
    <w:p w:rsidR="00AF22B6" w:rsidRPr="00AB7733" w:rsidRDefault="00AF22B6" w:rsidP="00AF22B6">
      <w:pPr>
        <w:pStyle w:val="Lijstalinea"/>
        <w:numPr>
          <w:ilvl w:val="0"/>
          <w:numId w:val="21"/>
        </w:numPr>
        <w:rPr>
          <w:rFonts w:ascii="Calibri" w:hAnsi="Calibri" w:cs="Calibri"/>
        </w:rPr>
      </w:pPr>
      <w:r w:rsidRPr="00AB7733">
        <w:rPr>
          <w:rFonts w:ascii="Calibri" w:hAnsi="Calibri" w:cs="Calibri"/>
        </w:rPr>
        <w:t>“</w:t>
      </w:r>
      <w:proofErr w:type="spellStart"/>
      <w:r w:rsidRPr="00AB7733">
        <w:rPr>
          <w:rFonts w:ascii="Calibri" w:hAnsi="Calibri" w:cs="Calibri"/>
        </w:rPr>
        <w:t>Nr</w:t>
      </w:r>
      <w:proofErr w:type="spellEnd"/>
      <w:r w:rsidRPr="00AB7733">
        <w:rPr>
          <w:rFonts w:ascii="Calibri" w:hAnsi="Calibri" w:cs="Calibri"/>
        </w:rPr>
        <w:t>”, nummer voor iedere functionaliteit</w:t>
      </w:r>
    </w:p>
    <w:p w:rsidR="00AF22B6" w:rsidRPr="00AB7733" w:rsidRDefault="00AF22B6" w:rsidP="00AF22B6">
      <w:pPr>
        <w:pStyle w:val="Lijstalinea"/>
        <w:numPr>
          <w:ilvl w:val="0"/>
          <w:numId w:val="21"/>
        </w:numPr>
        <w:rPr>
          <w:rFonts w:ascii="Calibri" w:hAnsi="Calibri" w:cs="Calibri"/>
        </w:rPr>
      </w:pPr>
      <w:r w:rsidRPr="00AB7733">
        <w:rPr>
          <w:rFonts w:ascii="Calibri" w:hAnsi="Calibri" w:cs="Calibri"/>
        </w:rPr>
        <w:t>“Omschrijving”, omschrijving van iedere functionaliteit</w:t>
      </w:r>
    </w:p>
    <w:p w:rsidR="00AF22B6" w:rsidRPr="00AB7733" w:rsidRDefault="00AF22B6" w:rsidP="00AF22B6">
      <w:pPr>
        <w:pStyle w:val="Lijstalinea"/>
        <w:numPr>
          <w:ilvl w:val="0"/>
          <w:numId w:val="21"/>
        </w:numPr>
        <w:rPr>
          <w:rFonts w:ascii="Calibri" w:hAnsi="Calibri" w:cs="Calibri"/>
        </w:rPr>
      </w:pPr>
      <w:r w:rsidRPr="00AB7733">
        <w:rPr>
          <w:rFonts w:ascii="Calibri" w:hAnsi="Calibri" w:cs="Calibri"/>
        </w:rPr>
        <w:t>“Prioriteit”, op basis van MoSCoW zijn de eigenschappen ingedeeld</w:t>
      </w:r>
    </w:p>
    <w:p w:rsidR="00AF22B6" w:rsidRPr="00AB7733" w:rsidRDefault="00AF22B6" w:rsidP="00AF22B6">
      <w:pPr>
        <w:pStyle w:val="Lijstalinea"/>
        <w:numPr>
          <w:ilvl w:val="0"/>
          <w:numId w:val="21"/>
        </w:numPr>
        <w:rPr>
          <w:rFonts w:ascii="Calibri" w:hAnsi="Calibri" w:cs="Calibri"/>
        </w:rPr>
      </w:pPr>
      <w:r w:rsidRPr="00AB7733">
        <w:rPr>
          <w:rFonts w:ascii="Calibri" w:hAnsi="Calibri" w:cs="Calibri"/>
        </w:rPr>
        <w:t xml:space="preserve">“Testresultaat”, deze kan de waarden “Gelukt” of “Mislukt” bevatten om aan te duiden of </w:t>
      </w:r>
      <w:r w:rsidRPr="00AB7733">
        <w:rPr>
          <w:rFonts w:ascii="Calibri" w:hAnsi="Calibri" w:cs="Calibri"/>
        </w:rPr>
        <w:tab/>
      </w:r>
      <w:r w:rsidRPr="00AB7733">
        <w:rPr>
          <w:rFonts w:ascii="Calibri" w:hAnsi="Calibri" w:cs="Calibri"/>
        </w:rPr>
        <w:tab/>
        <w:t xml:space="preserve"> een functionaliteit werkt of niet.</w:t>
      </w:r>
      <w:bookmarkStart w:id="6" w:name="_GoBack"/>
      <w:bookmarkEnd w:id="6"/>
    </w:p>
    <w:p w:rsidR="00AF22B6" w:rsidRDefault="00AF22B6" w:rsidP="00AF22B6"/>
    <w:p w:rsidR="00886978" w:rsidRDefault="00886978" w:rsidP="00886978">
      <w:pPr>
        <w:pStyle w:val="Kop2"/>
      </w:pPr>
      <w:bookmarkStart w:id="7" w:name="_Toc5182798"/>
      <w:r>
        <w:t>Functioneel Ontwerp : Alle schaakstukken &amp; schaakbord.</w:t>
      </w:r>
      <w:bookmarkEnd w:id="7"/>
    </w:p>
    <w:p w:rsidR="00886978" w:rsidRDefault="00886978" w:rsidP="00886978"/>
    <w:p w:rsidR="00886978" w:rsidRDefault="00886978" w:rsidP="00886978">
      <w:r>
        <w:rPr>
          <w:noProof/>
        </w:rPr>
        <w:drawing>
          <wp:anchor distT="0" distB="0" distL="114300" distR="114300" simplePos="0" relativeHeight="251674624" behindDoc="1" locked="0" layoutInCell="1" allowOverlap="1" wp14:anchorId="34D51ECE" wp14:editId="6F0BA20B">
            <wp:simplePos x="0" y="0"/>
            <wp:positionH relativeFrom="margin">
              <wp:posOffset>2076428</wp:posOffset>
            </wp:positionH>
            <wp:positionV relativeFrom="paragraph">
              <wp:posOffset>147602</wp:posOffset>
            </wp:positionV>
            <wp:extent cx="497433" cy="497433"/>
            <wp:effectExtent l="0" t="0" r="0" b="0"/>
            <wp:wrapNone/>
            <wp:docPr id="4" name="Afbeelding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33" cy="49743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86978" w:rsidRDefault="00886978" w:rsidP="00886978">
      <w:r>
        <w:t xml:space="preserve">Te gebruiken </w:t>
      </w:r>
      <w:proofErr w:type="spellStart"/>
      <w:r>
        <w:t>sprite</w:t>
      </w:r>
      <w:proofErr w:type="spellEnd"/>
      <w:r>
        <w:t xml:space="preserve"> suggestie vakje:</w:t>
      </w:r>
    </w:p>
    <w:p w:rsidR="00886978" w:rsidRDefault="00886978" w:rsidP="00886978">
      <w:r>
        <w:rPr>
          <w:noProof/>
        </w:rPr>
        <w:drawing>
          <wp:anchor distT="0" distB="0" distL="114300" distR="114300" simplePos="0" relativeHeight="251672576" behindDoc="1" locked="0" layoutInCell="1" allowOverlap="1" wp14:anchorId="2C547EB4" wp14:editId="408D78DC">
            <wp:simplePos x="0" y="0"/>
            <wp:positionH relativeFrom="column">
              <wp:posOffset>1981075</wp:posOffset>
            </wp:positionH>
            <wp:positionV relativeFrom="paragraph">
              <wp:posOffset>180694</wp:posOffset>
            </wp:positionV>
            <wp:extent cx="380362" cy="380362"/>
            <wp:effectExtent l="19050" t="19050" r="19688" b="19688"/>
            <wp:wrapNone/>
            <wp:docPr id="5" name="Afbeelding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362" cy="380362"/>
                    </a:xfrm>
                    <a:prstGeom prst="rect">
                      <a:avLst/>
                    </a:prstGeom>
                    <a:noFill/>
                    <a:ln w="9528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0E6275FA" wp14:editId="7254BA6E">
            <wp:simplePos x="0" y="0"/>
            <wp:positionH relativeFrom="column">
              <wp:posOffset>1539675</wp:posOffset>
            </wp:positionH>
            <wp:positionV relativeFrom="paragraph">
              <wp:posOffset>185092</wp:posOffset>
            </wp:positionV>
            <wp:extent cx="380362" cy="380362"/>
            <wp:effectExtent l="19050" t="19050" r="19688" b="19688"/>
            <wp:wrapNone/>
            <wp:docPr id="6" name="Afbeelding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362" cy="380362"/>
                    </a:xfrm>
                    <a:prstGeom prst="rect">
                      <a:avLst/>
                    </a:prstGeom>
                    <a:noFill/>
                    <a:ln w="9528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886978" w:rsidRDefault="00886978" w:rsidP="00886978">
      <w:r>
        <w:t xml:space="preserve">Te gebruiken </w:t>
      </w:r>
      <w:proofErr w:type="spellStart"/>
      <w:r>
        <w:t>sprites</w:t>
      </w:r>
      <w:proofErr w:type="spellEnd"/>
      <w:r>
        <w:t xml:space="preserve"> </w:t>
      </w:r>
      <w:proofErr w:type="spellStart"/>
      <w:r>
        <w:t>tiles</w:t>
      </w:r>
      <w:proofErr w:type="spellEnd"/>
      <w:r>
        <w:t>:</w:t>
      </w:r>
    </w:p>
    <w:p w:rsidR="00886978" w:rsidRDefault="00886978" w:rsidP="00886978">
      <w:r>
        <w:rPr>
          <w:noProof/>
        </w:rPr>
        <w:drawing>
          <wp:anchor distT="0" distB="0" distL="114300" distR="114300" simplePos="0" relativeHeight="251673600" behindDoc="1" locked="0" layoutInCell="1" allowOverlap="1" wp14:anchorId="3780FA29" wp14:editId="6A09B575">
            <wp:simplePos x="0" y="0"/>
            <wp:positionH relativeFrom="column">
              <wp:posOffset>1601955</wp:posOffset>
            </wp:positionH>
            <wp:positionV relativeFrom="paragraph">
              <wp:posOffset>114327</wp:posOffset>
            </wp:positionV>
            <wp:extent cx="528952" cy="528952"/>
            <wp:effectExtent l="0" t="0" r="4448" b="4448"/>
            <wp:wrapNone/>
            <wp:docPr id="7" name="Afbeelding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 r="82644" b="82636"/>
                    <a:stretch>
                      <a:fillRect/>
                    </a:stretch>
                  </pic:blipFill>
                  <pic:spPr>
                    <a:xfrm>
                      <a:off x="0" y="0"/>
                      <a:ext cx="528952" cy="5289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86978" w:rsidRDefault="00886978" w:rsidP="00886978">
      <w:r>
        <w:t>Te Gebruiken Background:</w:t>
      </w:r>
    </w:p>
    <w:p w:rsidR="00886978" w:rsidRDefault="00886978" w:rsidP="00886978">
      <w:pPr>
        <w:pStyle w:val="Kop2"/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"/>
        <w:gridCol w:w="5978"/>
        <w:gridCol w:w="1034"/>
        <w:gridCol w:w="1506"/>
      </w:tblGrid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Omschrijving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Testresultaat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Klik op een schaakstuk selecteert het schaakstuk.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Is het schaakstuk geselecteerd schaakstuk blijft aan de muiscursor hangen.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 xml:space="preserve">klik op schaakstuk laat </w:t>
            </w:r>
            <w:proofErr w:type="spellStart"/>
            <w:r>
              <w:t>pickup</w:t>
            </w:r>
            <w:proofErr w:type="spellEnd"/>
            <w:r>
              <w:t xml:space="preserve"> sound horen.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Is het schaakstuk geselecteerd en word de D ingedrukt schaakstuk word verwijderd (slaan van schaakstukken).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Is het schaakstuk geselecteerd en word op de O gedrukt schaakstuk kan naar alle mogelijke vakjes (ook niet suggestievakken).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 xml:space="preserve">Alle geselecteerde schaakstukken worden doormiddel van </w:t>
            </w:r>
            <w:proofErr w:type="spellStart"/>
            <w:r>
              <w:t>tile</w:t>
            </w:r>
            <w:proofErr w:type="spellEnd"/>
            <w:r>
              <w:t xml:space="preserve"> </w:t>
            </w:r>
            <w:proofErr w:type="spellStart"/>
            <w:r>
              <w:t>collision</w:t>
            </w:r>
            <w:proofErr w:type="spellEnd"/>
            <w:r>
              <w:t xml:space="preserve"> naar het midden van de </w:t>
            </w:r>
            <w:proofErr w:type="spellStart"/>
            <w:r>
              <w:t>tile</w:t>
            </w:r>
            <w:proofErr w:type="spellEnd"/>
            <w:r>
              <w:t xml:space="preserve"> gezet.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 xml:space="preserve">Als een geselecteerd schaakstuk word neergezet laat </w:t>
            </w:r>
            <w:proofErr w:type="spellStart"/>
            <w:r>
              <w:t>putdown</w:t>
            </w:r>
            <w:proofErr w:type="spellEnd"/>
            <w:r>
              <w:t xml:space="preserve"> Sound horen.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</w:tbl>
    <w:p w:rsidR="00886978" w:rsidRDefault="00886978" w:rsidP="00886978">
      <w:pPr>
        <w:pStyle w:val="Kop2"/>
      </w:pPr>
      <w:bookmarkStart w:id="8" w:name="_Toc5182799"/>
      <w:r>
        <w:lastRenderedPageBreak/>
        <w:t>Functioneel Ontwerp: (COULD) Klokken.</w:t>
      </w:r>
      <w:bookmarkEnd w:id="8"/>
    </w:p>
    <w:p w:rsidR="00886978" w:rsidRDefault="00886978" w:rsidP="00886978"/>
    <w:p w:rsidR="00886978" w:rsidRDefault="00886978" w:rsidP="00886978">
      <w:pPr>
        <w:pStyle w:val="Kop2"/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"/>
        <w:gridCol w:w="5978"/>
        <w:gridCol w:w="1034"/>
        <w:gridCol w:w="1506"/>
      </w:tblGrid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Omschrijving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Testresultaat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Klokken starten allebei op 20 minuten.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Bij het starten begint de witte klok met aftellen.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Als witte klok actief is en je drukt op spatie balk witte klok stopt en zwarte klok start.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Als zwarte klok actief is en je drukt op spatie balk witte klok stopt en zwarte klok start.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</w:tbl>
    <w:p w:rsidR="00886978" w:rsidRDefault="00886978" w:rsidP="00886978">
      <w:pPr>
        <w:pStyle w:val="Kop2"/>
        <w:pageBreakBefore/>
      </w:pPr>
    </w:p>
    <w:p w:rsidR="00886978" w:rsidRDefault="00886978" w:rsidP="00886978">
      <w:pPr>
        <w:pStyle w:val="Kop2"/>
      </w:pPr>
      <w:bookmarkStart w:id="9" w:name="_Toc5182800"/>
      <w:r>
        <w:t>Functioneel Ontwerp: Pion.</w:t>
      </w:r>
      <w:bookmarkEnd w:id="9"/>
      <w:r>
        <w:t xml:space="preserve"> </w:t>
      </w:r>
    </w:p>
    <w:p w:rsidR="00886978" w:rsidRDefault="00886978" w:rsidP="00886978"/>
    <w:p w:rsidR="00886978" w:rsidRDefault="00886978" w:rsidP="00886978">
      <w:r>
        <w:rPr>
          <w:noProof/>
        </w:rPr>
        <w:drawing>
          <wp:anchor distT="0" distB="0" distL="114300" distR="114300" simplePos="0" relativeHeight="251659264" behindDoc="1" locked="0" layoutInCell="1" allowOverlap="1" wp14:anchorId="11833D0C" wp14:editId="72C9AC47">
            <wp:simplePos x="0" y="0"/>
            <wp:positionH relativeFrom="column">
              <wp:posOffset>1743075</wp:posOffset>
            </wp:positionH>
            <wp:positionV relativeFrom="paragraph">
              <wp:posOffset>109215</wp:posOffset>
            </wp:positionV>
            <wp:extent cx="476246" cy="476246"/>
            <wp:effectExtent l="0" t="0" r="0" b="4"/>
            <wp:wrapNone/>
            <wp:docPr id="8" name="Afbeeld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6" cy="4762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DE32577" wp14:editId="4E2121DE">
            <wp:simplePos x="0" y="0"/>
            <wp:positionH relativeFrom="column">
              <wp:posOffset>1333496</wp:posOffset>
            </wp:positionH>
            <wp:positionV relativeFrom="paragraph">
              <wp:posOffset>118743</wp:posOffset>
            </wp:positionV>
            <wp:extent cx="476246" cy="476246"/>
            <wp:effectExtent l="0" t="0" r="0" b="4"/>
            <wp:wrapNone/>
            <wp:docPr id="9" name="Afbeeld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6" cy="4762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86978" w:rsidRDefault="00886978" w:rsidP="00886978">
      <w:r>
        <w:t xml:space="preserve">  Te gebruiken </w:t>
      </w:r>
      <w:proofErr w:type="spellStart"/>
      <w:r>
        <w:t>sprites</w:t>
      </w:r>
      <w:proofErr w:type="spellEnd"/>
      <w:r>
        <w:t xml:space="preserve">:                                               </w:t>
      </w:r>
    </w:p>
    <w:p w:rsidR="00886978" w:rsidRDefault="00886978" w:rsidP="00886978">
      <w:r>
        <w:t xml:space="preserve">                                                                      </w:t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"/>
        <w:gridCol w:w="5978"/>
        <w:gridCol w:w="1034"/>
        <w:gridCol w:w="1506"/>
      </w:tblGrid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Omschrijving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Testresultaat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Klik op een pion selecteert de pion.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pion geselecteerd laat suggestie vakken zien.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pion in de eerste zet van de pion worden er 2 suggestie vakken vooruit getekend.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Pion na de eerste zet word er 1 suggestie vak vooruit getekend.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pion als hier een stuk diagonaal staat en is tegenovergestelde kleur, teken suggestie vakje onder het diagonale stuk (slaan van stuk).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pion staat verticaal tegen een stuk aan van tegenovergestelde kleur geen suggestie vak tekenen (pion kan niet rechtdoor slaan).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</w:tbl>
    <w:p w:rsidR="00886978" w:rsidRDefault="00886978" w:rsidP="00886978"/>
    <w:p w:rsidR="00886978" w:rsidRDefault="00886978" w:rsidP="00886978"/>
    <w:p w:rsidR="00886978" w:rsidRDefault="00886978" w:rsidP="00886978">
      <w:pPr>
        <w:pStyle w:val="Kop2"/>
      </w:pPr>
      <w:bookmarkStart w:id="10" w:name="_Toc5182801"/>
      <w:r>
        <w:t>Functioneel Ontwerp: Paard.</w:t>
      </w:r>
      <w:bookmarkEnd w:id="10"/>
      <w:r>
        <w:t xml:space="preserve"> </w:t>
      </w:r>
    </w:p>
    <w:p w:rsidR="00886978" w:rsidRDefault="00886978" w:rsidP="00886978"/>
    <w:p w:rsidR="00886978" w:rsidRDefault="00886978" w:rsidP="00886978">
      <w:r>
        <w:rPr>
          <w:noProof/>
        </w:rPr>
        <w:drawing>
          <wp:anchor distT="0" distB="0" distL="114300" distR="114300" simplePos="0" relativeHeight="251661312" behindDoc="1" locked="0" layoutInCell="1" allowOverlap="1" wp14:anchorId="681D211B" wp14:editId="408BF262">
            <wp:simplePos x="0" y="0"/>
            <wp:positionH relativeFrom="column">
              <wp:posOffset>1789745</wp:posOffset>
            </wp:positionH>
            <wp:positionV relativeFrom="paragraph">
              <wp:posOffset>120645</wp:posOffset>
            </wp:positionV>
            <wp:extent cx="476246" cy="476246"/>
            <wp:effectExtent l="0" t="0" r="4" b="4"/>
            <wp:wrapNone/>
            <wp:docPr id="10" name="Afbeelding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6" cy="4762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3DE70D1" wp14:editId="179AEC40">
            <wp:simplePos x="0" y="0"/>
            <wp:positionH relativeFrom="column">
              <wp:posOffset>1366835</wp:posOffset>
            </wp:positionH>
            <wp:positionV relativeFrom="paragraph">
              <wp:posOffset>120965</wp:posOffset>
            </wp:positionV>
            <wp:extent cx="476246" cy="476246"/>
            <wp:effectExtent l="0" t="0" r="4" b="4"/>
            <wp:wrapNone/>
            <wp:docPr id="11" name="Afbeelding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6" cy="4762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86978" w:rsidRDefault="00886978" w:rsidP="00886978">
      <w:r>
        <w:t xml:space="preserve">  Te gebruiken </w:t>
      </w:r>
      <w:proofErr w:type="spellStart"/>
      <w:r>
        <w:t>sprites</w:t>
      </w:r>
      <w:proofErr w:type="spellEnd"/>
      <w:r>
        <w:t xml:space="preserve">:                                        </w:t>
      </w:r>
    </w:p>
    <w:p w:rsidR="00886978" w:rsidRDefault="00886978" w:rsidP="00886978">
      <w:r>
        <w:t xml:space="preserve">                                                                         </w:t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"/>
        <w:gridCol w:w="5978"/>
        <w:gridCol w:w="1034"/>
        <w:gridCol w:w="1506"/>
      </w:tblGrid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Omschrijving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Testresultaat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Klik op een paard selecteert het paard.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Het geselecteerde paard laat suggestie vakken zien.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rPr>
                <w:rFonts w:cs="Calibri"/>
              </w:rPr>
              <w:t xml:space="preserve">Het geselecteerde paard </w:t>
            </w:r>
            <w:r>
              <w:rPr>
                <w:rFonts w:cs="Calibri"/>
                <w:color w:val="222222"/>
                <w:shd w:val="clear" w:color="auto" w:fill="FFFFFF"/>
              </w:rPr>
              <w:t>kan 2 velden horizontaal met 1 veld verticaal of een beweging van 2 velden verticaal met 1 veld horizontaal op deze mogelijke plaatsen een suggestie vak tekenen.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Het geselecteerde paard tekent de suggestie vakken niet als er een stuk van eigen kleur op staat.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</w:tbl>
    <w:p w:rsidR="00886978" w:rsidRDefault="00886978" w:rsidP="00886978"/>
    <w:p w:rsidR="00886978" w:rsidRDefault="00886978" w:rsidP="00886978"/>
    <w:p w:rsidR="00886978" w:rsidRDefault="00886978" w:rsidP="00886978">
      <w:pPr>
        <w:pStyle w:val="Kop2"/>
      </w:pPr>
      <w:bookmarkStart w:id="11" w:name="_Toc5182802"/>
      <w:r>
        <w:lastRenderedPageBreak/>
        <w:t>Functioneel Ontwerp: Toren.</w:t>
      </w:r>
      <w:bookmarkEnd w:id="11"/>
    </w:p>
    <w:p w:rsidR="00886978" w:rsidRDefault="00886978" w:rsidP="00886978"/>
    <w:p w:rsidR="00886978" w:rsidRDefault="00886978" w:rsidP="00886978">
      <w:r>
        <w:rPr>
          <w:noProof/>
        </w:rPr>
        <w:drawing>
          <wp:anchor distT="0" distB="0" distL="114300" distR="114300" simplePos="0" relativeHeight="251663360" behindDoc="1" locked="0" layoutInCell="1" allowOverlap="1" wp14:anchorId="2D66236D" wp14:editId="4269CDB6">
            <wp:simplePos x="0" y="0"/>
            <wp:positionH relativeFrom="column">
              <wp:posOffset>1644328</wp:posOffset>
            </wp:positionH>
            <wp:positionV relativeFrom="paragraph">
              <wp:posOffset>120179</wp:posOffset>
            </wp:positionV>
            <wp:extent cx="474975" cy="474975"/>
            <wp:effectExtent l="0" t="0" r="0" b="1275"/>
            <wp:wrapNone/>
            <wp:docPr id="12" name="Afbeelding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975" cy="4749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0059309" wp14:editId="20E6AAE5">
            <wp:simplePos x="0" y="0"/>
            <wp:positionH relativeFrom="column">
              <wp:posOffset>1271272</wp:posOffset>
            </wp:positionH>
            <wp:positionV relativeFrom="paragraph">
              <wp:posOffset>125730</wp:posOffset>
            </wp:positionV>
            <wp:extent cx="474975" cy="474975"/>
            <wp:effectExtent l="0" t="0" r="0" b="1275"/>
            <wp:wrapNone/>
            <wp:docPr id="13" name="Afbeelding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975" cy="4749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86978" w:rsidRDefault="00886978" w:rsidP="00886978">
      <w:r>
        <w:t xml:space="preserve">  Te gebruiken </w:t>
      </w:r>
      <w:proofErr w:type="spellStart"/>
      <w:r>
        <w:t>sprites</w:t>
      </w:r>
      <w:proofErr w:type="spellEnd"/>
      <w:r>
        <w:t xml:space="preserve">:                                               </w:t>
      </w:r>
    </w:p>
    <w:p w:rsidR="00886978" w:rsidRDefault="00886978" w:rsidP="00886978">
      <w:r>
        <w:t xml:space="preserve">                                                                      </w:t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"/>
        <w:gridCol w:w="5978"/>
        <w:gridCol w:w="1034"/>
        <w:gridCol w:w="1506"/>
      </w:tblGrid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Omschrijving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Testresultaat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Klik op een toren selecteert de toren.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toren laat suggestie vakken zien.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toren tekent suggestie vakken horizontaal en verticaal tot er een stuk staat.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toren tekent suggestie vak onder stuk als deze van tegenovergestelde kleur is (slaan van stuk).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</w:tbl>
    <w:p w:rsidR="00886978" w:rsidRDefault="00886978" w:rsidP="00886978"/>
    <w:p w:rsidR="00886978" w:rsidRDefault="00886978" w:rsidP="00886978"/>
    <w:p w:rsidR="00886978" w:rsidRDefault="00886978" w:rsidP="00886978">
      <w:pPr>
        <w:pStyle w:val="Kop2"/>
      </w:pPr>
      <w:bookmarkStart w:id="12" w:name="_Toc5182803"/>
      <w:r>
        <w:t>Functioneel Ontwerp: Loper.</w:t>
      </w:r>
      <w:bookmarkEnd w:id="12"/>
    </w:p>
    <w:p w:rsidR="00886978" w:rsidRDefault="00886978" w:rsidP="00886978"/>
    <w:p w:rsidR="00886978" w:rsidRDefault="00886978" w:rsidP="00886978">
      <w:r>
        <w:rPr>
          <w:noProof/>
        </w:rPr>
        <w:drawing>
          <wp:anchor distT="0" distB="0" distL="114300" distR="114300" simplePos="0" relativeHeight="251665408" behindDoc="1" locked="0" layoutInCell="1" allowOverlap="1" wp14:anchorId="4C36D8F3" wp14:editId="6F2DC03C">
            <wp:simplePos x="0" y="0"/>
            <wp:positionH relativeFrom="column">
              <wp:posOffset>1682752</wp:posOffset>
            </wp:positionH>
            <wp:positionV relativeFrom="paragraph">
              <wp:posOffset>130814</wp:posOffset>
            </wp:positionV>
            <wp:extent cx="476246" cy="476246"/>
            <wp:effectExtent l="0" t="0" r="4" b="4"/>
            <wp:wrapNone/>
            <wp:docPr id="14" name="Afbeelding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6" cy="4762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934B575" wp14:editId="0622267E">
            <wp:simplePos x="0" y="0"/>
            <wp:positionH relativeFrom="column">
              <wp:posOffset>1263645</wp:posOffset>
            </wp:positionH>
            <wp:positionV relativeFrom="paragraph">
              <wp:posOffset>130814</wp:posOffset>
            </wp:positionV>
            <wp:extent cx="476246" cy="476246"/>
            <wp:effectExtent l="0" t="0" r="4" b="4"/>
            <wp:wrapNone/>
            <wp:docPr id="15" name="Afbeelding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6" cy="4762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86978" w:rsidRDefault="00886978" w:rsidP="00886978">
      <w:r>
        <w:t xml:space="preserve">Te gebruiken </w:t>
      </w:r>
      <w:proofErr w:type="spellStart"/>
      <w:r>
        <w:t>sprites</w:t>
      </w:r>
      <w:proofErr w:type="spellEnd"/>
      <w:r>
        <w:t xml:space="preserve">:                                               </w:t>
      </w:r>
    </w:p>
    <w:p w:rsidR="00886978" w:rsidRDefault="00886978" w:rsidP="00886978">
      <w:r>
        <w:t xml:space="preserve">                                                                      </w:t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"/>
        <w:gridCol w:w="5978"/>
        <w:gridCol w:w="1034"/>
        <w:gridCol w:w="1506"/>
      </w:tblGrid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Omschrijving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Testresultaat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Klik op een loper selecteert de loper.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loper laat suggestie vakken zien.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loper tekent suggestie vakken op de diagonale lijnen tot er een stuk staat.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loper tekent suggestie vak onder stuk als deze van tegenovergestelde kleur is (slaan van stuk).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</w:tbl>
    <w:p w:rsidR="00886978" w:rsidRDefault="00886978" w:rsidP="00886978"/>
    <w:p w:rsidR="00886978" w:rsidRDefault="00886978" w:rsidP="00886978"/>
    <w:p w:rsidR="00886978" w:rsidRDefault="00886978" w:rsidP="00886978"/>
    <w:p w:rsidR="00886978" w:rsidRDefault="00886978" w:rsidP="00886978"/>
    <w:p w:rsidR="00886978" w:rsidRDefault="00886978" w:rsidP="00886978"/>
    <w:p w:rsidR="00886978" w:rsidRDefault="00886978" w:rsidP="00886978"/>
    <w:p w:rsidR="00EC6D3D" w:rsidRDefault="00EC6D3D">
      <w:pPr>
        <w:suppressAutoHyphens w:val="0"/>
        <w:autoSpaceDN/>
        <w:spacing w:before="160" w:after="320" w:line="360" w:lineRule="auto"/>
        <w:textAlignment w:val="auto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</w:rPr>
      </w:pPr>
      <w:r>
        <w:br w:type="page"/>
      </w:r>
    </w:p>
    <w:p w:rsidR="00886978" w:rsidRDefault="00886978" w:rsidP="00886978">
      <w:pPr>
        <w:pStyle w:val="Kop2"/>
      </w:pPr>
      <w:bookmarkStart w:id="13" w:name="_Toc5182804"/>
      <w:r>
        <w:lastRenderedPageBreak/>
        <w:t>Functioneel Ontwerp: Koningin.</w:t>
      </w:r>
      <w:bookmarkEnd w:id="13"/>
    </w:p>
    <w:p w:rsidR="00886978" w:rsidRDefault="00886978" w:rsidP="00886978"/>
    <w:p w:rsidR="00886978" w:rsidRDefault="00886978" w:rsidP="00886978">
      <w:r>
        <w:rPr>
          <w:noProof/>
        </w:rPr>
        <w:drawing>
          <wp:anchor distT="0" distB="0" distL="114300" distR="114300" simplePos="0" relativeHeight="251668480" behindDoc="1" locked="0" layoutInCell="1" allowOverlap="1" wp14:anchorId="672B7335" wp14:editId="08EFA461">
            <wp:simplePos x="0" y="0"/>
            <wp:positionH relativeFrom="column">
              <wp:posOffset>1839269</wp:posOffset>
            </wp:positionH>
            <wp:positionV relativeFrom="paragraph">
              <wp:posOffset>125565</wp:posOffset>
            </wp:positionV>
            <wp:extent cx="478158" cy="478158"/>
            <wp:effectExtent l="0" t="0" r="0" b="0"/>
            <wp:wrapNone/>
            <wp:docPr id="16" name="Afbeelding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8" cy="4781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6C81D4D5" wp14:editId="4BCEE70A">
            <wp:simplePos x="0" y="0"/>
            <wp:positionH relativeFrom="column">
              <wp:posOffset>1339349</wp:posOffset>
            </wp:positionH>
            <wp:positionV relativeFrom="paragraph">
              <wp:posOffset>123517</wp:posOffset>
            </wp:positionV>
            <wp:extent cx="478158" cy="478158"/>
            <wp:effectExtent l="0" t="0" r="0" b="0"/>
            <wp:wrapNone/>
            <wp:docPr id="17" name="Afbeelding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8" cy="4781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86978" w:rsidRDefault="00886978" w:rsidP="00886978">
      <w:r>
        <w:t xml:space="preserve">Te gebruiken </w:t>
      </w:r>
      <w:proofErr w:type="spellStart"/>
      <w:r>
        <w:t>sprites</w:t>
      </w:r>
      <w:proofErr w:type="spellEnd"/>
      <w:r>
        <w:t xml:space="preserve">:                                               </w:t>
      </w:r>
    </w:p>
    <w:p w:rsidR="00886978" w:rsidRDefault="00886978" w:rsidP="00886978">
      <w:r>
        <w:t xml:space="preserve">                                                                      </w:t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"/>
        <w:gridCol w:w="5978"/>
        <w:gridCol w:w="1034"/>
        <w:gridCol w:w="1506"/>
      </w:tblGrid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Omschrijving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Testresultaat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Klik op de koningin selecteert de koningin.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koningin laat suggestie vakken zien.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koningin tekent suggestie vakken op de horizontale, verticale en de diagonale lijnen tot er een stuk staat.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koningin tekent suggestie vak onder stuk als deze van tegenovergestelde kleur is (slaan van stuk).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</w:tbl>
    <w:p w:rsidR="00886978" w:rsidRDefault="00886978" w:rsidP="00886978"/>
    <w:p w:rsidR="00886978" w:rsidRDefault="00886978" w:rsidP="00886978">
      <w:pPr>
        <w:pStyle w:val="Kop2"/>
      </w:pPr>
      <w:bookmarkStart w:id="14" w:name="_Toc5182805"/>
      <w:r>
        <w:t>Functioneel Ontwerp: Koning.</w:t>
      </w:r>
      <w:bookmarkEnd w:id="14"/>
    </w:p>
    <w:p w:rsidR="00886978" w:rsidRDefault="00886978" w:rsidP="00886978"/>
    <w:p w:rsidR="00886978" w:rsidRDefault="00886978" w:rsidP="00886978">
      <w:r>
        <w:rPr>
          <w:noProof/>
        </w:rPr>
        <w:drawing>
          <wp:anchor distT="0" distB="0" distL="114300" distR="114300" simplePos="0" relativeHeight="251669504" behindDoc="1" locked="0" layoutInCell="1" allowOverlap="1" wp14:anchorId="5B82479E" wp14:editId="30026233">
            <wp:simplePos x="0" y="0"/>
            <wp:positionH relativeFrom="column">
              <wp:posOffset>1699256</wp:posOffset>
            </wp:positionH>
            <wp:positionV relativeFrom="paragraph">
              <wp:posOffset>55248</wp:posOffset>
            </wp:positionV>
            <wp:extent cx="478158" cy="478158"/>
            <wp:effectExtent l="0" t="0" r="0" b="0"/>
            <wp:wrapNone/>
            <wp:docPr id="18" name="Afbeelding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8" cy="4781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667E0449" wp14:editId="0B77427C">
            <wp:simplePos x="0" y="0"/>
            <wp:positionH relativeFrom="column">
              <wp:posOffset>1275578</wp:posOffset>
            </wp:positionH>
            <wp:positionV relativeFrom="paragraph">
              <wp:posOffset>63102</wp:posOffset>
            </wp:positionV>
            <wp:extent cx="478158" cy="478158"/>
            <wp:effectExtent l="0" t="0" r="0" b="0"/>
            <wp:wrapNone/>
            <wp:docPr id="19" name="Afbeelding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8" cy="4781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86978" w:rsidRDefault="00886978" w:rsidP="00886978">
      <w:r>
        <w:t xml:space="preserve">Te gebruiken </w:t>
      </w:r>
      <w:proofErr w:type="spellStart"/>
      <w:r>
        <w:t>sprites</w:t>
      </w:r>
      <w:proofErr w:type="spellEnd"/>
      <w:r>
        <w:t xml:space="preserve">:                                               </w:t>
      </w:r>
    </w:p>
    <w:p w:rsidR="00886978" w:rsidRDefault="00886978" w:rsidP="00886978">
      <w:r>
        <w:t xml:space="preserve">                                                                      </w:t>
      </w: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"/>
        <w:gridCol w:w="5978"/>
        <w:gridCol w:w="1034"/>
        <w:gridCol w:w="1506"/>
      </w:tblGrid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Omschrijving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Testresultaat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Klik op de koning selecteert de koning.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koning laat suggestie vakken zien.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koningin tekent 1 suggestie vak op de horizontale, verticale en de diagonale lijnen tot er een stuk staat.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De geselecteerde koning tekent suggestie vak onder stuk als deze van tegenovergestelde kleur is (slaan van stuk).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Als de geselecteerde koning verwijderd word klinkt er een overwinning ’s geluidje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  <w:tr w:rsidR="00886978" w:rsidTr="009741C3">
        <w:tc>
          <w:tcPr>
            <w:tcW w:w="49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9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</w:pPr>
            <w:r>
              <w:t>Als de geselecteerde koning verwijderd word reset het spel.</w:t>
            </w:r>
          </w:p>
        </w:tc>
        <w:tc>
          <w:tcPr>
            <w:tcW w:w="103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M</w:t>
            </w:r>
          </w:p>
        </w:tc>
        <w:tc>
          <w:tcPr>
            <w:tcW w:w="150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978" w:rsidRDefault="00886978" w:rsidP="009741C3">
            <w:pPr>
              <w:spacing w:after="0" w:line="240" w:lineRule="auto"/>
              <w:jc w:val="center"/>
            </w:pPr>
            <w:r>
              <w:t>Behaald</w:t>
            </w:r>
          </w:p>
        </w:tc>
      </w:tr>
    </w:tbl>
    <w:p w:rsidR="00886978" w:rsidRDefault="00886978" w:rsidP="00886978"/>
    <w:p w:rsidR="00886978" w:rsidRDefault="00886978" w:rsidP="00886978"/>
    <w:p w:rsidR="00A95AB8" w:rsidRDefault="00A95AB8">
      <w:pPr>
        <w:suppressAutoHyphens w:val="0"/>
        <w:autoSpaceDN/>
        <w:spacing w:before="160" w:after="320" w:line="360" w:lineRule="auto"/>
        <w:textAlignment w:val="auto"/>
      </w:pPr>
      <w:r>
        <w:br w:type="page"/>
      </w:r>
    </w:p>
    <w:p w:rsidR="00886978" w:rsidRDefault="00A95AB8" w:rsidP="00A95AB8">
      <w:pPr>
        <w:pStyle w:val="Kop1"/>
      </w:pPr>
      <w:bookmarkStart w:id="15" w:name="_Toc5182806"/>
      <w:r>
        <w:lastRenderedPageBreak/>
        <w:t>CONCLUSIE</w:t>
      </w:r>
      <w:bookmarkEnd w:id="15"/>
    </w:p>
    <w:p w:rsidR="009F5E2B" w:rsidRPr="00886978" w:rsidRDefault="00A504BF" w:rsidP="00886978">
      <w:r>
        <w:t>To</w:t>
      </w:r>
      <w:r w:rsidR="00C61738">
        <w:t>t</w:t>
      </w:r>
      <w:r>
        <w:t xml:space="preserve"> </w:t>
      </w:r>
      <w:proofErr w:type="spellStart"/>
      <w:r>
        <w:t>conculusie</w:t>
      </w:r>
      <w:proofErr w:type="spellEnd"/>
      <w:r>
        <w:t xml:space="preserve"> wij vinden dat ons project heel goed is gegaan. We hebben al onze doelen gehaald inclusief de </w:t>
      </w:r>
      <w:proofErr w:type="spellStart"/>
      <w:r>
        <w:t>coulds</w:t>
      </w:r>
      <w:proofErr w:type="spellEnd"/>
      <w:r>
        <w:t xml:space="preserve"> </w:t>
      </w:r>
      <w:r w:rsidR="00ED742A">
        <w:t>. tijdens het project hadden we niet al te veel problemen</w:t>
      </w:r>
      <w:r w:rsidR="002731F1">
        <w:t xml:space="preserve">. We hadden een paar problemen met de game enige </w:t>
      </w:r>
      <w:r w:rsidR="00EA388D">
        <w:t>maar konden de problemen best wel snel oplossen. Wij vonden ook dat het samenwerken heel goed ging</w:t>
      </w:r>
      <w:r w:rsidR="00143F6D">
        <w:t>.</w:t>
      </w:r>
      <w:r w:rsidR="00F16863">
        <w:t xml:space="preserve"> </w:t>
      </w:r>
      <w:r w:rsidR="007A60E6">
        <w:t xml:space="preserve">Ook hebben wij tijdens </w:t>
      </w:r>
    </w:p>
    <w:sectPr w:rsidR="009F5E2B" w:rsidRPr="00886978" w:rsidSect="00886978">
      <w:footerReference w:type="default" r:id="rId27"/>
      <w:pgSz w:w="11907" w:h="16839" w:code="9"/>
      <w:pgMar w:top="1901" w:right="1008" w:bottom="1440" w:left="1008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3A7" w:rsidRDefault="00CE53A7">
      <w:pPr>
        <w:spacing w:after="0" w:line="240" w:lineRule="auto"/>
      </w:pPr>
      <w:r>
        <w:separator/>
      </w:r>
    </w:p>
    <w:p w:rsidR="00CE53A7" w:rsidRDefault="00CE53A7"/>
  </w:endnote>
  <w:endnote w:type="continuationSeparator" w:id="0">
    <w:p w:rsidR="00CE53A7" w:rsidRDefault="00CE53A7">
      <w:pPr>
        <w:spacing w:after="0" w:line="240" w:lineRule="auto"/>
      </w:pPr>
      <w:r>
        <w:continuationSeparator/>
      </w:r>
    </w:p>
    <w:p w:rsidR="00CE53A7" w:rsidRDefault="00CE53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9F5E2B"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3A7" w:rsidRDefault="00CE53A7">
      <w:pPr>
        <w:spacing w:after="0" w:line="240" w:lineRule="auto"/>
      </w:pPr>
      <w:r>
        <w:separator/>
      </w:r>
    </w:p>
    <w:p w:rsidR="00CE53A7" w:rsidRDefault="00CE53A7"/>
  </w:footnote>
  <w:footnote w:type="continuationSeparator" w:id="0">
    <w:p w:rsidR="00CE53A7" w:rsidRDefault="00CE53A7">
      <w:pPr>
        <w:spacing w:after="0" w:line="240" w:lineRule="auto"/>
      </w:pPr>
      <w:r>
        <w:continuationSeparator/>
      </w:r>
    </w:p>
    <w:p w:rsidR="00CE53A7" w:rsidRDefault="00CE53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jstnummering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D2CBC"/>
    <w:multiLevelType w:val="hybridMultilevel"/>
    <w:tmpl w:val="D86A0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61C5D"/>
    <w:multiLevelType w:val="hybridMultilevel"/>
    <w:tmpl w:val="9F4A8688"/>
    <w:lvl w:ilvl="0" w:tplc="ABE84DA8">
      <w:start w:val="1"/>
      <w:numFmt w:val="bullet"/>
      <w:pStyle w:val="Lijstopsomtek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8"/>
  </w:num>
  <w:num w:numId="7">
    <w:abstractNumId w:val="10"/>
  </w:num>
  <w:num w:numId="8">
    <w:abstractNumId w:val="19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78"/>
    <w:rsid w:val="0000795A"/>
    <w:rsid w:val="000448F3"/>
    <w:rsid w:val="00121BB1"/>
    <w:rsid w:val="00143F6D"/>
    <w:rsid w:val="00227DF5"/>
    <w:rsid w:val="002731F1"/>
    <w:rsid w:val="002D22E0"/>
    <w:rsid w:val="002F1F4D"/>
    <w:rsid w:val="003008EC"/>
    <w:rsid w:val="003112E5"/>
    <w:rsid w:val="00344648"/>
    <w:rsid w:val="004772DA"/>
    <w:rsid w:val="007168BF"/>
    <w:rsid w:val="007420FB"/>
    <w:rsid w:val="0075279C"/>
    <w:rsid w:val="007A60E6"/>
    <w:rsid w:val="00886978"/>
    <w:rsid w:val="00945765"/>
    <w:rsid w:val="009D31C8"/>
    <w:rsid w:val="009E2454"/>
    <w:rsid w:val="009F5E2B"/>
    <w:rsid w:val="00A504BF"/>
    <w:rsid w:val="00A95AB8"/>
    <w:rsid w:val="00AB7733"/>
    <w:rsid w:val="00AF22B6"/>
    <w:rsid w:val="00B71C13"/>
    <w:rsid w:val="00B8658D"/>
    <w:rsid w:val="00C35D8A"/>
    <w:rsid w:val="00C52FC2"/>
    <w:rsid w:val="00C61738"/>
    <w:rsid w:val="00CE53A7"/>
    <w:rsid w:val="00D4304F"/>
    <w:rsid w:val="00D651B9"/>
    <w:rsid w:val="00E32135"/>
    <w:rsid w:val="00E53907"/>
    <w:rsid w:val="00E60B65"/>
    <w:rsid w:val="00EA388D"/>
    <w:rsid w:val="00EC0F68"/>
    <w:rsid w:val="00EC5313"/>
    <w:rsid w:val="00EC6D3D"/>
    <w:rsid w:val="00ED742A"/>
    <w:rsid w:val="00F16863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E4A9E9"/>
  <w15:chartTrackingRefBased/>
  <w15:docId w15:val="{BF638CE9-E87E-4DA7-80F0-9B97676D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nl-NL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86978"/>
    <w:pPr>
      <w:suppressAutoHyphens/>
      <w:autoSpaceDN w:val="0"/>
      <w:spacing w:before="0" w:after="160" w:line="256" w:lineRule="auto"/>
      <w:textAlignment w:val="baseline"/>
    </w:pPr>
    <w:rPr>
      <w:rFonts w:ascii="Calibri" w:eastAsia="Calibri" w:hAnsi="Calibri" w:cs="Arial"/>
      <w:color w:val="auto"/>
      <w:sz w:val="22"/>
      <w:szCs w:val="22"/>
      <w:lang w:eastAsia="en-US"/>
    </w:rPr>
  </w:style>
  <w:style w:type="paragraph" w:styleId="Kop1">
    <w:name w:val="heading 1"/>
    <w:basedOn w:val="Standaard"/>
    <w:link w:val="Kop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jsttabel3-Accent1">
    <w:name w:val="List Table 3 Accent 1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el">
    <w:name w:val="Title"/>
    <w:basedOn w:val="Standaard"/>
    <w:next w:val="Standaard"/>
    <w:link w:val="TitelChar"/>
    <w:uiPriority w:val="10"/>
    <w:semiHidden/>
    <w:unhideWhenUsed/>
    <w:qFormat/>
    <w:rsid w:val="00C52FC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pPr>
      <w:numPr>
        <w:ilvl w:val="1"/>
      </w:numPr>
      <w:spacing w:after="720" w:line="240" w:lineRule="auto"/>
      <w:contextualSpacing/>
    </w:pPr>
    <w:rPr>
      <w:rFonts w:eastAsiaTheme="minorEastAsia"/>
      <w:caps/>
      <w:sz w:val="40"/>
    </w:rPr>
  </w:style>
  <w:style w:type="character" w:customStyle="1" w:styleId="Kop1Char">
    <w:name w:val="Kop 1 Char"/>
    <w:basedOn w:val="Standaardalinea-lettertype"/>
    <w:link w:val="Kop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jstopsomteken">
    <w:name w:val="List Bullet"/>
    <w:basedOn w:val="Standaard"/>
    <w:uiPriority w:val="31"/>
    <w:qFormat/>
    <w:pPr>
      <w:numPr>
        <w:numId w:val="8"/>
      </w:numPr>
      <w:contextualSpacing/>
    </w:pPr>
  </w:style>
  <w:style w:type="paragraph" w:styleId="Koptekst">
    <w:name w:val="header"/>
    <w:basedOn w:val="Standaard"/>
    <w:link w:val="KoptekstChar"/>
    <w:uiPriority w:val="99"/>
    <w:unhideWhenUsed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Zakelijkverslag">
    <w:name w:val="Zakelijk verslag"/>
    <w:basedOn w:val="Standaardtabe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OndertitelChar">
    <w:name w:val="Ondertitel Char"/>
    <w:basedOn w:val="Standaardalinea-lettertype"/>
    <w:link w:val="Ondertitel"/>
    <w:uiPriority w:val="11"/>
    <w:semiHidden/>
    <w:rPr>
      <w:rFonts w:eastAsiaTheme="minorEastAsia"/>
      <w:caps/>
      <w:sz w:val="40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0072C6" w:themeColor="accent1"/>
    </w:rPr>
  </w:style>
  <w:style w:type="character" w:styleId="Nadruk">
    <w:name w:val="Emphasis"/>
    <w:basedOn w:val="Standaardalinea-lettertype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Zwaar">
    <w:name w:val="Strong"/>
    <w:basedOn w:val="Standaardalinea-lettertype"/>
    <w:uiPriority w:val="22"/>
    <w:semiHidden/>
    <w:unhideWhenUsed/>
    <w:qFormat/>
    <w:rPr>
      <w:b/>
      <w:bCs/>
      <w:color w:val="0072C6" w:themeColor="accent1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elvanboek">
    <w:name w:val="Book Title"/>
    <w:basedOn w:val="Standaardalinea-lettertype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B431B"/>
    <w:pPr>
      <w:spacing w:after="200" w:line="240" w:lineRule="auto"/>
    </w:pPr>
    <w:rPr>
      <w:i/>
      <w:iCs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Tekstvantijdelijkeaanduiding">
    <w:name w:val="Placeholder Text"/>
    <w:basedOn w:val="Standaardalinea-lettertype"/>
    <w:uiPriority w:val="99"/>
    <w:semiHidden/>
    <w:rsid w:val="00EC0F68"/>
    <w:rPr>
      <w:color w:val="595959" w:themeColor="text1" w:themeTint="A6"/>
    </w:rPr>
  </w:style>
  <w:style w:type="paragraph" w:styleId="Voettekst">
    <w:name w:val="footer"/>
    <w:basedOn w:val="Standaard"/>
    <w:link w:val="Voettekst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after="0" w:line="240" w:lineRule="auto"/>
    </w:pPr>
    <w:rPr>
      <w:color w:val="FFFFFF" w:themeColor="background1"/>
    </w:rPr>
  </w:style>
  <w:style w:type="character" w:customStyle="1" w:styleId="VoettekstChar">
    <w:name w:val="Voettekst Char"/>
    <w:basedOn w:val="Standaardalinea-lettertype"/>
    <w:link w:val="Voettekst"/>
    <w:uiPriority w:val="99"/>
    <w:rPr>
      <w:color w:val="FFFFFF" w:themeColor="background1"/>
      <w:shd w:val="clear" w:color="auto" w:fill="0072C6" w:themeFill="accent1"/>
    </w:rPr>
  </w:style>
  <w:style w:type="paragraph" w:styleId="Citaat">
    <w:name w:val="Quote"/>
    <w:basedOn w:val="Standaard"/>
    <w:next w:val="Standaard"/>
    <w:link w:val="Citaat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jstnummering">
    <w:name w:val="List Number"/>
    <w:basedOn w:val="Standaard"/>
    <w:uiPriority w:val="32"/>
    <w:qFormat/>
    <w:pPr>
      <w:numPr>
        <w:numId w:val="7"/>
      </w:numPr>
      <w:contextualSpacing/>
    </w:p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431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B431B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B431B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B431B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B431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B431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B431B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zender">
    <w:name w:val="envelope return"/>
    <w:basedOn w:val="Standaard"/>
    <w:uiPriority w:val="99"/>
    <w:semiHidden/>
    <w:unhideWhenUsed/>
    <w:rsid w:val="00FB431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B431B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B431B"/>
    <w:pPr>
      <w:spacing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B431B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C0F68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Geenafstand">
    <w:name w:val="No Spacing"/>
    <w:link w:val="GeenafstandChar"/>
    <w:uiPriority w:val="1"/>
    <w:qFormat/>
    <w:rsid w:val="00886978"/>
    <w:pPr>
      <w:spacing w:before="0" w:after="0" w:line="240" w:lineRule="auto"/>
    </w:pPr>
    <w:rPr>
      <w:rFonts w:eastAsiaTheme="minorEastAsia"/>
      <w:color w:val="auto"/>
      <w:sz w:val="22"/>
      <w:szCs w:val="22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978"/>
    <w:rPr>
      <w:rFonts w:eastAsiaTheme="minorEastAsia"/>
      <w:color w:val="auto"/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3213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3213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E32135"/>
    <w:rPr>
      <w:color w:val="0072C6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F22B6"/>
    <w:pPr>
      <w:suppressAutoHyphens w:val="0"/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lan%20zweers\AppData\Roaming\Microsoft\Templates\Bedrijfsdocument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2019-04-03T00:00:00</PublishDate>
  <Abstract/>
  <CompanyAddress>nijmgen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Bedrijfsdocument</Template>
  <TotalTime>43</TotalTime>
  <Pages>12</Pages>
  <Words>1238</Words>
  <Characters>6815</Characters>
  <Application>Microsoft Office Word</Application>
  <DocSecurity>0</DocSecurity>
  <Lines>56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Schaakspel oopg</vt:lpstr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Schaakspel oopg</dc:title>
  <dc:subject>oopd eindopdracht</dc:subject>
  <dc:creator>Dylan Zweers &amp; kevin selders</dc:creator>
  <cp:keywords/>
  <dc:description/>
  <cp:lastModifiedBy>dylan zweers</cp:lastModifiedBy>
  <cp:revision>1</cp:revision>
  <dcterms:created xsi:type="dcterms:W3CDTF">2019-04-03T09:07:00Z</dcterms:created>
  <dcterms:modified xsi:type="dcterms:W3CDTF">2019-04-03T10:31:00Z</dcterms:modified>
</cp:coreProperties>
</file>